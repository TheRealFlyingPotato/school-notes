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71" w:rsidRDefault="00E12730">
      <w:r>
        <w:t>Reviews I gave to others:</w:t>
      </w:r>
    </w:p>
    <w:p w:rsidR="00E12730" w:rsidRDefault="004400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1.75pt">
            <v:imagedata r:id="rId4" o:title="michaelward_allisonchan"/>
          </v:shape>
        </w:pict>
      </w:r>
    </w:p>
    <w:p w:rsidR="004400FB" w:rsidRDefault="004400FB">
      <w:r w:rsidRPr="004400FB">
        <w:drawing>
          <wp:inline distT="0" distB="0" distL="0" distR="0" wp14:anchorId="3321A873" wp14:editId="0008E164">
            <wp:extent cx="5943600" cy="84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0" w:rsidRDefault="00E12730">
      <w:r>
        <w:t>Reviews I received:</w:t>
      </w:r>
    </w:p>
    <w:p w:rsidR="00364DE3" w:rsidRDefault="004400FB">
      <w:r w:rsidRPr="004400FB">
        <w:drawing>
          <wp:inline distT="0" distB="0" distL="0" distR="0" wp14:anchorId="5E44A5BF" wp14:editId="532B8C33">
            <wp:extent cx="594360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8"/>
    <w:rsid w:val="001C6FB8"/>
    <w:rsid w:val="00364DE3"/>
    <w:rsid w:val="00420A36"/>
    <w:rsid w:val="004400FB"/>
    <w:rsid w:val="004B18A5"/>
    <w:rsid w:val="00E12730"/>
    <w:rsid w:val="00E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C01D73"/>
  <w15:chartTrackingRefBased/>
  <w15:docId w15:val="{689C57F8-892E-4042-BD5A-318BCD6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92B9DA77.dotm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C. (S&amp;T-Student)</dc:creator>
  <cp:keywords/>
  <dc:description/>
  <cp:lastModifiedBy>Ward, Michael C. (S&amp;T-Student)</cp:lastModifiedBy>
  <cp:revision>4</cp:revision>
  <cp:lastPrinted>2019-11-07T04:33:00Z</cp:lastPrinted>
  <dcterms:created xsi:type="dcterms:W3CDTF">2019-11-07T04:30:00Z</dcterms:created>
  <dcterms:modified xsi:type="dcterms:W3CDTF">2019-11-08T05:10:00Z</dcterms:modified>
</cp:coreProperties>
</file>