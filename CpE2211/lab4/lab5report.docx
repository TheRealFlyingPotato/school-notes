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>Experiment 5</w:t>
            </w:r>
            <w:r w:rsidR="0022638F">
              <w:t xml:space="preserve"> </w:t>
            </w:r>
          </w:p>
          <w:p w:rsidR="0022638F" w:rsidRPr="0022638F" w:rsidRDefault="007D1228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 w:rsidRPr="007D1228">
              <w:t>Hardware Verification of Seven Segment Decoder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7D1228" w:rsidP="007D1228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10</w:t>
            </w:r>
            <w:r w:rsidR="0022638F">
              <w:t>/</w:t>
            </w:r>
            <w:r>
              <w:t>3</w:t>
            </w:r>
            <w:r w:rsidR="0022638F">
              <w:t>/2019</w:t>
            </w:r>
            <w:r w:rsidR="0022638F">
              <w:br/>
            </w:r>
          </w:p>
        </w:tc>
      </w:tr>
    </w:tbl>
    <w:p w:rsidR="006E17D9" w:rsidRDefault="007D1228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10</w:t>
      </w:r>
      <w:r w:rsidR="0022638F">
        <w:t>/</w:t>
      </w:r>
      <w:r>
        <w:t>3</w:t>
      </w:r>
      <w:r w:rsidR="0022638F">
        <w:t>/2019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7D1228">
      <w:pPr>
        <w:spacing w:after="78"/>
        <w:ind w:left="0" w:firstLine="0"/>
      </w:pPr>
      <w:r>
        <w:t>Upload code from the previous experiment to the Cyclone II and verify that it works.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7D1228" w:rsidP="008E3D85">
      <w:pPr>
        <w:spacing w:after="80"/>
        <w:ind w:right="399"/>
      </w:pPr>
      <w:r w:rsidRPr="007D1228">
        <w:t xml:space="preserve">AlteraDE2 Board, Altera Cyclone II FPGA, </w:t>
      </w:r>
      <w:proofErr w:type="spellStart"/>
      <w:r w:rsidRPr="007D1228">
        <w:t>Quartus</w:t>
      </w:r>
      <w:proofErr w:type="spellEnd"/>
      <w:r w:rsidRPr="007D1228">
        <w:t xml:space="preserve"> II Software</w:t>
      </w:r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7D1228" w:rsidRDefault="007D1228" w:rsidP="00F30880">
      <w:pPr>
        <w:pStyle w:val="ListParagraph"/>
        <w:numPr>
          <w:ilvl w:val="0"/>
          <w:numId w:val="5"/>
        </w:numPr>
        <w:spacing w:after="116"/>
      </w:pPr>
      <w:r>
        <w:t xml:space="preserve">Open the circuit design created in Experiment 4 in </w:t>
      </w:r>
      <w:proofErr w:type="spellStart"/>
      <w:r>
        <w:t>Quartus</w:t>
      </w:r>
      <w:proofErr w:type="spellEnd"/>
      <w:r>
        <w:t xml:space="preserve"> II and compile it.</w:t>
      </w:r>
    </w:p>
    <w:p w:rsidR="007D1228" w:rsidRDefault="007D1228" w:rsidP="00F30880">
      <w:pPr>
        <w:pStyle w:val="ListParagraph"/>
        <w:numPr>
          <w:ilvl w:val="0"/>
          <w:numId w:val="5"/>
        </w:numPr>
        <w:spacing w:after="116"/>
      </w:pPr>
      <w:r>
        <w:t>Upload the code to the Cyclone II.</w:t>
      </w:r>
      <w:bookmarkStart w:id="0" w:name="_GoBack"/>
      <w:bookmarkEnd w:id="0"/>
    </w:p>
    <w:p w:rsidR="007D1228" w:rsidRDefault="007D1228" w:rsidP="007D1228">
      <w:pPr>
        <w:pStyle w:val="ListParagraph"/>
        <w:numPr>
          <w:ilvl w:val="0"/>
          <w:numId w:val="5"/>
        </w:numPr>
        <w:spacing w:after="116"/>
      </w:pPr>
      <w:r>
        <w:t xml:space="preserve">Test that all 16 cases work using the switches on the </w:t>
      </w:r>
      <w:proofErr w:type="spellStart"/>
      <w:r>
        <w:t>Quartus</w:t>
      </w:r>
      <w:proofErr w:type="spellEnd"/>
      <w:r>
        <w:t xml:space="preserve"> II.</w:t>
      </w:r>
    </w:p>
    <w:p w:rsidR="006E17D9" w:rsidRDefault="0022638F" w:rsidP="007722CC">
      <w:pPr>
        <w:spacing w:after="116"/>
      </w:pPr>
      <w:r w:rsidRPr="007722CC">
        <w:rPr>
          <w:b/>
        </w:rPr>
        <w:t>Questions</w:t>
      </w:r>
      <w:r>
        <w:t xml:space="preserve"> (if applicable)</w:t>
      </w:r>
      <w:r w:rsidRPr="007722CC">
        <w:rPr>
          <w:b/>
        </w:rPr>
        <w:t xml:space="preserve"> </w:t>
      </w:r>
    </w:p>
    <w:p w:rsidR="007D1228" w:rsidRPr="007D1228" w:rsidRDefault="007D1228" w:rsidP="007D1228">
      <w:pPr>
        <w:pStyle w:val="ListParagraph"/>
        <w:numPr>
          <w:ilvl w:val="0"/>
          <w:numId w:val="6"/>
        </w:numPr>
        <w:spacing w:after="78"/>
      </w:pPr>
      <w:r w:rsidRPr="007D1228">
        <w:rPr>
          <w:b/>
        </w:rPr>
        <w:t>How many configurable logic elements does your design contain?</w:t>
      </w:r>
      <w:r>
        <w:rPr>
          <w:b/>
        </w:rPr>
        <w:br/>
      </w:r>
      <w:r>
        <w:t>7</w:t>
      </w:r>
    </w:p>
    <w:p w:rsidR="007D1228" w:rsidRPr="007D1228" w:rsidRDefault="007D1228" w:rsidP="007D1228">
      <w:pPr>
        <w:pStyle w:val="ListParagraph"/>
        <w:numPr>
          <w:ilvl w:val="0"/>
          <w:numId w:val="6"/>
        </w:numPr>
        <w:spacing w:after="78"/>
      </w:pPr>
      <w:r w:rsidRPr="007D1228">
        <w:rPr>
          <w:b/>
        </w:rPr>
        <w:t>What is the worst case propagation delay of your circuit in nanoseconds?</w:t>
      </w:r>
      <w:r>
        <w:rPr>
          <w:b/>
        </w:rPr>
        <w:br/>
      </w:r>
      <w:r>
        <w:t>7.491</w:t>
      </w:r>
    </w:p>
    <w:p w:rsidR="007722CC" w:rsidRDefault="007D1228" w:rsidP="007D1228">
      <w:pPr>
        <w:pStyle w:val="ListParagraph"/>
        <w:numPr>
          <w:ilvl w:val="0"/>
          <w:numId w:val="6"/>
        </w:numPr>
        <w:spacing w:after="78"/>
      </w:pPr>
      <w:r w:rsidRPr="007D1228">
        <w:rPr>
          <w:b/>
        </w:rPr>
        <w:t>Which path (specified as input pin to output pin) has the worst case delay?</w:t>
      </w:r>
      <w:r>
        <w:rPr>
          <w:b/>
        </w:rPr>
        <w:br/>
      </w:r>
      <w:r>
        <w:t xml:space="preserve">y -&gt; </w:t>
      </w:r>
      <w:proofErr w:type="spellStart"/>
      <w:r>
        <w:t>pin_a</w:t>
      </w:r>
      <w:proofErr w:type="spellEnd"/>
      <w:r w:rsidR="00CA0DE8">
        <w:br/>
      </w:r>
    </w:p>
    <w:p w:rsidR="006E17D9" w:rsidRDefault="0022638F">
      <w:pPr>
        <w:pStyle w:val="Heading2"/>
        <w:ind w:left="-5"/>
      </w:pPr>
      <w:r>
        <w:t xml:space="preserve">Results &amp; Conclusion </w:t>
      </w:r>
    </w:p>
    <w:p w:rsidR="00AF74CA" w:rsidRPr="00AF74CA" w:rsidRDefault="00AF74CA" w:rsidP="00AF74CA">
      <w:r>
        <w:t xml:space="preserve">The lab was </w:t>
      </w:r>
      <w:r w:rsidR="00CA0DE8">
        <w:t xml:space="preserve">successful. </w:t>
      </w:r>
      <w:r w:rsidR="007D1228">
        <w:t>Every segment worked fine. A small sample is shown in figures 1 and 2.</w:t>
      </w:r>
    </w:p>
    <w:p w:rsidR="007D1228" w:rsidRDefault="007D1228">
      <w:pPr>
        <w:spacing w:after="80"/>
        <w:ind w:left="0" w:firstLine="0"/>
      </w:pPr>
      <w:r>
        <w:br/>
      </w:r>
    </w:p>
    <w:p w:rsidR="007D1228" w:rsidRDefault="007D1228" w:rsidP="007D1228">
      <w:r>
        <w:br w:type="page"/>
      </w:r>
    </w:p>
    <w:p w:rsidR="006E17D9" w:rsidRDefault="0022638F">
      <w:pPr>
        <w:pStyle w:val="Heading2"/>
        <w:spacing w:after="80"/>
        <w:ind w:left="-5"/>
      </w:pPr>
      <w:r>
        <w:lastRenderedPageBreak/>
        <w:t xml:space="preserve">Printouts, Tables, Figures </w:t>
      </w:r>
    </w:p>
    <w:p w:rsidR="004458ED" w:rsidRDefault="004458ED" w:rsidP="007D1228">
      <w:r>
        <w:t>Figure 1: A</w:t>
      </w:r>
      <w:r w:rsidR="007D1228">
        <w:t xml:space="preserve"> displayed on seven segment display</w:t>
      </w:r>
    </w:p>
    <w:p w:rsidR="004458ED" w:rsidRDefault="004458ED" w:rsidP="007D12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87.5pt;height:153.75pt">
            <v:imagedata r:id="rId7" o:title="sevenseg-a" croptop="18454f" cropbottom="29654f" cropleft="18866f" cropright="18246f"/>
          </v:shape>
        </w:pict>
      </w:r>
    </w:p>
    <w:p w:rsidR="004458ED" w:rsidRDefault="004458ED" w:rsidP="004458ED">
      <w:r>
        <w:t>Figure 1</w:t>
      </w:r>
      <w:r>
        <w:t>: 6</w:t>
      </w:r>
      <w:r>
        <w:t xml:space="preserve"> displayed on seven segment display</w:t>
      </w:r>
    </w:p>
    <w:p w:rsidR="007722CC" w:rsidRDefault="004458ED" w:rsidP="007D1228">
      <w:r>
        <w:pict>
          <v:shape id="_x0000_i1056" type="#_x0000_t75" style="width:217.5pt;height:152.25pt">
            <v:imagedata r:id="rId8" o:title="sevenseg-6" croptop="26582f" cropbottom="22039f" cropleft="23731f" cropright="9647f"/>
          </v:shape>
        </w:pict>
      </w:r>
    </w:p>
    <w:sectPr w:rsidR="007722CC" w:rsidSect="006E7B26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04" w:rsidRDefault="00B44304" w:rsidP="0022638F">
      <w:pPr>
        <w:spacing w:after="0" w:line="240" w:lineRule="auto"/>
      </w:pPr>
      <w:r>
        <w:separator/>
      </w:r>
    </w:p>
  </w:endnote>
  <w:endnote w:type="continuationSeparator" w:id="0">
    <w:p w:rsidR="00B44304" w:rsidRDefault="00B44304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04" w:rsidRDefault="00B44304" w:rsidP="0022638F">
      <w:pPr>
        <w:spacing w:after="0" w:line="240" w:lineRule="auto"/>
      </w:pPr>
      <w:r>
        <w:separator/>
      </w:r>
    </w:p>
  </w:footnote>
  <w:footnote w:type="continuationSeparator" w:id="0">
    <w:p w:rsidR="00B44304" w:rsidRDefault="00B44304" w:rsidP="0022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304" w:rsidRDefault="00B44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0B0"/>
    <w:multiLevelType w:val="hybridMultilevel"/>
    <w:tmpl w:val="CB0AF7C0"/>
    <w:lvl w:ilvl="0" w:tplc="40F43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1F5C74"/>
    <w:rsid w:val="0022638F"/>
    <w:rsid w:val="002B0752"/>
    <w:rsid w:val="002F3E54"/>
    <w:rsid w:val="004458ED"/>
    <w:rsid w:val="0061048A"/>
    <w:rsid w:val="006E17D9"/>
    <w:rsid w:val="006E7B26"/>
    <w:rsid w:val="00707059"/>
    <w:rsid w:val="007722CC"/>
    <w:rsid w:val="007D1228"/>
    <w:rsid w:val="008E3D85"/>
    <w:rsid w:val="009826C0"/>
    <w:rsid w:val="009B58BE"/>
    <w:rsid w:val="009E14C9"/>
    <w:rsid w:val="00AF74CA"/>
    <w:rsid w:val="00B44304"/>
    <w:rsid w:val="00C64524"/>
    <w:rsid w:val="00CA0DE8"/>
    <w:rsid w:val="00E5237B"/>
    <w:rsid w:val="00F30880"/>
    <w:rsid w:val="00F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965F5A4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7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83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59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071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210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0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02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1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5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87CD04BB</Template>
  <TotalTime>188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Kieffer, Kellen (S&amp;T-Student)</dc:creator>
  <cp:keywords/>
  <cp:lastModifiedBy>Ward, Michael C. (S&amp;T-Student)</cp:lastModifiedBy>
  <cp:revision>6</cp:revision>
  <dcterms:created xsi:type="dcterms:W3CDTF">2019-09-12T23:44:00Z</dcterms:created>
  <dcterms:modified xsi:type="dcterms:W3CDTF">2019-10-03T23:43:00Z</dcterms:modified>
</cp:coreProperties>
</file>