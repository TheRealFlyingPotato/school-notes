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269"/>
        <w:gridCol w:w="3270"/>
      </w:tblGrid>
      <w:tr w:rsidR="0022638F" w:rsidTr="0022638F">
        <w:trPr>
          <w:trHeight w:val="349"/>
        </w:trPr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</w:p>
        </w:tc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7D1228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>
              <w:t xml:space="preserve">Experiment </w:t>
            </w:r>
            <w:r w:rsidR="00FD2885">
              <w:t>7</w:t>
            </w:r>
            <w:r w:rsidR="0022638F">
              <w:t xml:space="preserve"> </w:t>
            </w:r>
          </w:p>
          <w:p w:rsidR="0022638F" w:rsidRPr="0022638F" w:rsidRDefault="00FD2885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 w:rsidRPr="00FD2885">
              <w:t>Hierarchical Design of a Four Bit Adder (EDA-2)</w:t>
            </w:r>
          </w:p>
        </w:tc>
        <w:tc>
          <w:tcPr>
            <w:tcW w:w="3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7D1228" w:rsidP="00FD2885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  <w:r>
              <w:t>Michael Ward</w:t>
            </w:r>
            <w:r>
              <w:br/>
              <w:t>Section 308</w:t>
            </w:r>
            <w:r>
              <w:br/>
              <w:t>10</w:t>
            </w:r>
            <w:r w:rsidR="0022638F">
              <w:t>/</w:t>
            </w:r>
            <w:r w:rsidR="00F56C91">
              <w:t>1</w:t>
            </w:r>
            <w:r w:rsidR="00FD2885">
              <w:t>7</w:t>
            </w:r>
            <w:r w:rsidR="0022638F">
              <w:t>/2019</w:t>
            </w:r>
            <w:r w:rsidR="0022638F">
              <w:br/>
            </w:r>
          </w:p>
        </w:tc>
      </w:tr>
    </w:tbl>
    <w:p w:rsidR="006E17D9" w:rsidRDefault="007D1228">
      <w:pPr>
        <w:pStyle w:val="Heading1"/>
        <w:tabs>
          <w:tab w:val="center" w:pos="456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6" w:line="259" w:lineRule="auto"/>
        <w:ind w:left="0" w:firstLine="0"/>
        <w:jc w:val="left"/>
      </w:pPr>
      <w:r>
        <w:t>10</w:t>
      </w:r>
      <w:r w:rsidR="0022638F">
        <w:t>/</w:t>
      </w:r>
      <w:r w:rsidR="00F56C91">
        <w:t>1</w:t>
      </w:r>
      <w:r w:rsidR="00FD2885">
        <w:t>7/</w:t>
      </w:r>
      <w:r w:rsidR="0022638F">
        <w:t>2019</w:t>
      </w:r>
    </w:p>
    <w:p w:rsidR="006E17D9" w:rsidRDefault="0022638F" w:rsidP="0022638F">
      <w:pPr>
        <w:spacing w:after="156"/>
        <w:ind w:left="0" w:firstLine="0"/>
      </w:pPr>
      <w:r>
        <w:rPr>
          <w:b/>
        </w:rPr>
        <w:t xml:space="preserve"> Objective </w:t>
      </w:r>
    </w:p>
    <w:p w:rsidR="006E17D9" w:rsidRDefault="00FD2885">
      <w:pPr>
        <w:spacing w:after="78"/>
        <w:ind w:left="0" w:firstLine="0"/>
      </w:pPr>
      <w:r>
        <w:t xml:space="preserve">Create a 4-bit adder in </w:t>
      </w:r>
      <w:proofErr w:type="spellStart"/>
      <w:r>
        <w:t>Aletra</w:t>
      </w:r>
      <w:proofErr w:type="spellEnd"/>
      <w:r>
        <w:t xml:space="preserve"> </w:t>
      </w:r>
      <w:proofErr w:type="spellStart"/>
      <w:r>
        <w:t>Quartus</w:t>
      </w:r>
      <w:proofErr w:type="spellEnd"/>
      <w:r>
        <w:t xml:space="preserve"> and simulate it in Model Sim.</w:t>
      </w:r>
    </w:p>
    <w:p w:rsidR="008E3D85" w:rsidRDefault="008E3D85">
      <w:pPr>
        <w:spacing w:after="78"/>
        <w:ind w:left="0" w:firstLine="0"/>
      </w:pPr>
    </w:p>
    <w:p w:rsidR="006E17D9" w:rsidRDefault="0022638F">
      <w:pPr>
        <w:spacing w:after="116"/>
        <w:ind w:left="-5"/>
      </w:pPr>
      <w:r>
        <w:rPr>
          <w:b/>
        </w:rPr>
        <w:t xml:space="preserve">Equipment </w:t>
      </w:r>
    </w:p>
    <w:p w:rsidR="008E3D85" w:rsidRDefault="00FD2885" w:rsidP="008E3D85">
      <w:pPr>
        <w:spacing w:after="80"/>
        <w:ind w:right="399"/>
      </w:pPr>
      <w:r>
        <w:t>Altera Model Sim</w:t>
      </w:r>
      <w:r w:rsidR="007D1228" w:rsidRPr="007D1228">
        <w:t xml:space="preserve">, </w:t>
      </w:r>
      <w:proofErr w:type="spellStart"/>
      <w:r w:rsidR="007D1228" w:rsidRPr="007D1228">
        <w:t>Quartus</w:t>
      </w:r>
      <w:proofErr w:type="spellEnd"/>
      <w:r w:rsidR="007D1228" w:rsidRPr="007D1228">
        <w:t xml:space="preserve"> II Software</w:t>
      </w:r>
    </w:p>
    <w:p w:rsidR="006E17D9" w:rsidRDefault="0022638F">
      <w:pPr>
        <w:spacing w:after="78"/>
        <w:ind w:left="0" w:firstLine="0"/>
      </w:pPr>
      <w:r>
        <w:t xml:space="preserve"> </w:t>
      </w:r>
    </w:p>
    <w:p w:rsidR="006E17D9" w:rsidRDefault="0022638F">
      <w:pPr>
        <w:pStyle w:val="Heading2"/>
        <w:ind w:left="-5"/>
      </w:pPr>
      <w:r>
        <w:t xml:space="preserve">Procedure </w:t>
      </w:r>
    </w:p>
    <w:p w:rsidR="007D1228" w:rsidRDefault="00A630D7" w:rsidP="00F30880">
      <w:pPr>
        <w:pStyle w:val="ListParagraph"/>
        <w:numPr>
          <w:ilvl w:val="0"/>
          <w:numId w:val="5"/>
        </w:numPr>
        <w:spacing w:after="116"/>
      </w:pPr>
      <w:r>
        <w:t xml:space="preserve">Create new project in Altera </w:t>
      </w:r>
      <w:proofErr w:type="spellStart"/>
      <w:r>
        <w:t>Quartus</w:t>
      </w:r>
      <w:bookmarkStart w:id="0" w:name="_GoBack"/>
      <w:bookmarkEnd w:id="0"/>
      <w:proofErr w:type="spellEnd"/>
    </w:p>
    <w:p w:rsidR="007238A0" w:rsidRDefault="00A630D7" w:rsidP="00F30880">
      <w:pPr>
        <w:pStyle w:val="ListParagraph"/>
        <w:numPr>
          <w:ilvl w:val="0"/>
          <w:numId w:val="5"/>
        </w:numPr>
        <w:spacing w:after="116"/>
      </w:pPr>
      <w:r>
        <w:t xml:space="preserve">Create Circuit Design for Full Adder in </w:t>
      </w:r>
      <w:proofErr w:type="spellStart"/>
      <w:r>
        <w:t>Aletra</w:t>
      </w:r>
      <w:proofErr w:type="spellEnd"/>
      <w:r>
        <w:t xml:space="preserve"> </w:t>
      </w:r>
      <w:proofErr w:type="spellStart"/>
      <w:r>
        <w:t>Quartus</w:t>
      </w:r>
      <w:proofErr w:type="spellEnd"/>
      <w:r>
        <w:t xml:space="preserve"> (Figure 1) and Compile</w:t>
      </w:r>
    </w:p>
    <w:p w:rsidR="007238A0" w:rsidRDefault="00A630D7" w:rsidP="00F30880">
      <w:pPr>
        <w:pStyle w:val="ListParagraph"/>
        <w:numPr>
          <w:ilvl w:val="0"/>
          <w:numId w:val="5"/>
        </w:numPr>
        <w:spacing w:after="116"/>
      </w:pPr>
      <w:r>
        <w:t>Create 4-bit adder Circuit Design (Figure 2), using the symbol for the full adder just created, then compile</w:t>
      </w:r>
    </w:p>
    <w:p w:rsidR="007238A0" w:rsidRDefault="00904BCD" w:rsidP="00F30880">
      <w:pPr>
        <w:pStyle w:val="ListParagraph"/>
        <w:numPr>
          <w:ilvl w:val="0"/>
          <w:numId w:val="5"/>
        </w:numPr>
        <w:spacing w:after="116"/>
      </w:pPr>
      <w:r>
        <w:t>Save and create VHD file</w:t>
      </w:r>
    </w:p>
    <w:p w:rsidR="007D1228" w:rsidRDefault="007238A0" w:rsidP="00F30880">
      <w:pPr>
        <w:pStyle w:val="ListParagraph"/>
        <w:numPr>
          <w:ilvl w:val="0"/>
          <w:numId w:val="5"/>
        </w:numPr>
        <w:spacing w:after="116"/>
      </w:pPr>
      <w:r>
        <w:t xml:space="preserve">Open </w:t>
      </w:r>
      <w:proofErr w:type="spellStart"/>
      <w:r>
        <w:t>Modelsim</w:t>
      </w:r>
      <w:proofErr w:type="spellEnd"/>
      <w:r>
        <w:t xml:space="preserve"> and make a new project</w:t>
      </w:r>
    </w:p>
    <w:p w:rsidR="00904BCD" w:rsidRDefault="007238A0" w:rsidP="00904BCD">
      <w:pPr>
        <w:pStyle w:val="ListParagraph"/>
        <w:numPr>
          <w:ilvl w:val="0"/>
          <w:numId w:val="5"/>
        </w:numPr>
        <w:spacing w:after="116"/>
      </w:pPr>
      <w:r>
        <w:t xml:space="preserve">Add </w:t>
      </w:r>
      <w:r w:rsidR="00904BCD">
        <w:t>VHD file previously created, Compile, and Simulate (Figure 3).</w:t>
      </w:r>
    </w:p>
    <w:p w:rsidR="006E17D9" w:rsidRDefault="0022638F" w:rsidP="007722CC">
      <w:pPr>
        <w:spacing w:after="116"/>
      </w:pPr>
      <w:r w:rsidRPr="007722CC">
        <w:rPr>
          <w:b/>
        </w:rPr>
        <w:t>Questions</w:t>
      </w:r>
      <w:r>
        <w:t xml:space="preserve"> (if applicable)</w:t>
      </w:r>
      <w:r w:rsidRPr="007722CC">
        <w:rPr>
          <w:b/>
        </w:rPr>
        <w:t xml:space="preserve"> </w:t>
      </w:r>
    </w:p>
    <w:p w:rsidR="00D5366D" w:rsidRDefault="00D5366D" w:rsidP="00D5366D">
      <w:pPr>
        <w:pStyle w:val="Heading2"/>
        <w:ind w:left="-5"/>
      </w:pPr>
      <w:proofErr w:type="gramStart"/>
      <w:r>
        <w:t>1. Why is it not important which signal</w:t>
      </w:r>
      <w:proofErr w:type="gramEnd"/>
      <w:r>
        <w:t xml:space="preserve"> goes to which input of a full adder?</w:t>
      </w:r>
    </w:p>
    <w:p w:rsidR="00D5366D" w:rsidRPr="00D5366D" w:rsidRDefault="00D5366D" w:rsidP="00D5366D">
      <w:pPr>
        <w:rPr>
          <w:b/>
        </w:rPr>
      </w:pPr>
      <w:r>
        <w:t xml:space="preserve">Because of the </w:t>
      </w:r>
      <w:r w:rsidRPr="00D5366D">
        <w:t>Commutative property</w:t>
      </w:r>
      <w:r>
        <w:t xml:space="preserve"> of addition (e.g. A+B+C = A+C+B, etc.)</w:t>
      </w:r>
    </w:p>
    <w:p w:rsidR="00D5366D" w:rsidRDefault="00D5366D" w:rsidP="00D5366D">
      <w:pPr>
        <w:pStyle w:val="Heading2"/>
        <w:ind w:left="-5"/>
      </w:pPr>
      <w:r>
        <w:t>2. Actually there is a slight difference between full adder inputs. What is the difference between the A, B, and C inputs shown in Figure 7-1 of the tutorial?</w:t>
      </w:r>
    </w:p>
    <w:p w:rsidR="00D5366D" w:rsidRPr="00D5366D" w:rsidRDefault="00D5366D" w:rsidP="00D5366D">
      <w:proofErr w:type="gramStart"/>
      <w:r>
        <w:t>A and</w:t>
      </w:r>
      <w:proofErr w:type="gramEnd"/>
      <w:r>
        <w:t xml:space="preserve"> B are just normal inputs, C is the carry bit.</w:t>
      </w:r>
    </w:p>
    <w:p w:rsidR="00D5366D" w:rsidRDefault="00D5366D" w:rsidP="00D5366D">
      <w:pPr>
        <w:pStyle w:val="Heading2"/>
        <w:ind w:left="-5"/>
      </w:pPr>
      <w:r>
        <w:t>3. What is a symbol?</w:t>
      </w:r>
    </w:p>
    <w:p w:rsidR="00D5366D" w:rsidRPr="00D5366D" w:rsidRDefault="00D5366D" w:rsidP="00D5366D">
      <w:r>
        <w:t>A symbol represents something. For example, the 4-bit adder used symbols of the single bit adder we created to represent what was going on behind the scenes.</w:t>
      </w:r>
    </w:p>
    <w:p w:rsidR="00D5366D" w:rsidRDefault="00D5366D" w:rsidP="00D5366D">
      <w:pPr>
        <w:pStyle w:val="Heading2"/>
        <w:ind w:left="-5"/>
      </w:pPr>
      <w:r>
        <w:t>4. What is the purpose of a bus?</w:t>
      </w:r>
    </w:p>
    <w:p w:rsidR="00D5366D" w:rsidRPr="00D5366D" w:rsidRDefault="00D5366D" w:rsidP="00D5366D">
      <w:r>
        <w:t>Carry more than one signal.</w:t>
      </w:r>
    </w:p>
    <w:p w:rsidR="00D5366D" w:rsidRDefault="00D5366D" w:rsidP="00D5366D">
      <w:pPr>
        <w:pStyle w:val="Heading2"/>
        <w:ind w:left="-5"/>
      </w:pPr>
      <w:r>
        <w:t>5. The tutorial led you through bottom up design. Briefly describe the procedure you</w:t>
      </w:r>
    </w:p>
    <w:p w:rsidR="00D5366D" w:rsidRDefault="00D5366D" w:rsidP="00D5366D">
      <w:pPr>
        <w:pStyle w:val="Heading2"/>
        <w:ind w:left="-5"/>
      </w:pPr>
      <w:proofErr w:type="gramStart"/>
      <w:r>
        <w:t>would</w:t>
      </w:r>
      <w:proofErr w:type="gramEnd"/>
      <w:r>
        <w:t xml:space="preserve"> use for top down design.</w:t>
      </w:r>
    </w:p>
    <w:p w:rsidR="00D5366D" w:rsidRPr="00D5366D" w:rsidRDefault="00D5366D" w:rsidP="00D5366D">
      <w:pPr>
        <w:pStyle w:val="Heading2"/>
        <w:ind w:left="-5"/>
        <w:rPr>
          <w:b w:val="0"/>
        </w:rPr>
      </w:pPr>
      <w:r>
        <w:rPr>
          <w:b w:val="0"/>
        </w:rPr>
        <w:t>Design the 4-bit adder first, then design the Full Adder.</w:t>
      </w:r>
    </w:p>
    <w:p w:rsidR="006E17D9" w:rsidRDefault="00D5366D" w:rsidP="00D5366D">
      <w:pPr>
        <w:pStyle w:val="Heading2"/>
        <w:ind w:left="-5"/>
      </w:pPr>
      <w:r>
        <w:t xml:space="preserve"> </w:t>
      </w:r>
      <w:r w:rsidR="0022638F">
        <w:t xml:space="preserve">Results &amp; Conclusion </w:t>
      </w:r>
    </w:p>
    <w:p w:rsidR="00AF74CA" w:rsidRPr="00AF74CA" w:rsidRDefault="004A3F6F" w:rsidP="00AF74CA">
      <w:r>
        <w:t>The lab was success</w:t>
      </w:r>
      <w:r w:rsidR="00D5366D">
        <w:t>ful, things compiled correctly and then worked in simulation.</w:t>
      </w:r>
    </w:p>
    <w:p w:rsidR="007D1228" w:rsidRDefault="007D1228" w:rsidP="007D1228">
      <w:r>
        <w:br w:type="page"/>
      </w:r>
    </w:p>
    <w:p w:rsidR="006E17D9" w:rsidRDefault="0022638F">
      <w:pPr>
        <w:pStyle w:val="Heading2"/>
        <w:spacing w:after="80"/>
        <w:ind w:left="-5"/>
      </w:pPr>
      <w:r>
        <w:lastRenderedPageBreak/>
        <w:t xml:space="preserve">Printouts, Tables, Figures </w:t>
      </w:r>
    </w:p>
    <w:p w:rsidR="002C0E01" w:rsidRDefault="00363612" w:rsidP="007D1228">
      <w:r>
        <w:t>Figure 1: Full adder circuit design</w:t>
      </w:r>
    </w:p>
    <w:p w:rsidR="00363612" w:rsidRDefault="00363612" w:rsidP="007D1228">
      <w:r w:rsidRPr="00363612">
        <w:rPr>
          <w:noProof/>
        </w:rPr>
        <w:drawing>
          <wp:inline distT="0" distB="0" distL="0" distR="0">
            <wp:extent cx="6858000" cy="2306230"/>
            <wp:effectExtent l="0" t="0" r="0" b="0"/>
            <wp:docPr id="5" name="Picture 5" descr="S:\school-notes\CpE2211\lab7\ful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school-notes\CpE2211\lab7\fullad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12" w:rsidRDefault="00363612" w:rsidP="007D1228">
      <w:r>
        <w:t>Figure 2: 4-bit adder circuit design</w:t>
      </w:r>
      <w:r w:rsidR="00D5366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432.75pt">
            <v:imagedata r:id="rId8" o:title="4bitfulladder"/>
          </v:shape>
        </w:pict>
      </w:r>
    </w:p>
    <w:p w:rsidR="00363612" w:rsidRDefault="00363612">
      <w:pPr>
        <w:spacing w:after="160"/>
        <w:ind w:left="0" w:firstLine="0"/>
      </w:pPr>
      <w:r>
        <w:br w:type="page"/>
      </w:r>
    </w:p>
    <w:p w:rsidR="00363612" w:rsidRDefault="00A630D7" w:rsidP="00363612">
      <w:pPr>
        <w:ind w:left="0" w:firstLine="0"/>
      </w:pPr>
      <w:r>
        <w:lastRenderedPageBreak/>
        <w:t>Figure 3: Simulation</w:t>
      </w:r>
      <w:r w:rsidR="00D5366D">
        <w:pict>
          <v:shape id="_x0000_i1026" type="#_x0000_t75" style="width:540pt;height:85.5pt">
            <v:imagedata r:id="rId9" o:title="simulation"/>
          </v:shape>
        </w:pict>
      </w:r>
    </w:p>
    <w:sectPr w:rsidR="00363612" w:rsidSect="006E7B26">
      <w:head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6D" w:rsidRDefault="00D5366D" w:rsidP="0022638F">
      <w:pPr>
        <w:spacing w:after="0" w:line="240" w:lineRule="auto"/>
      </w:pPr>
      <w:r>
        <w:separator/>
      </w:r>
    </w:p>
  </w:endnote>
  <w:endnote w:type="continuationSeparator" w:id="0">
    <w:p w:rsidR="00D5366D" w:rsidRDefault="00D5366D" w:rsidP="0022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6D" w:rsidRDefault="00D5366D" w:rsidP="0022638F">
      <w:pPr>
        <w:spacing w:after="0" w:line="240" w:lineRule="auto"/>
      </w:pPr>
      <w:r>
        <w:separator/>
      </w:r>
    </w:p>
  </w:footnote>
  <w:footnote w:type="continuationSeparator" w:id="0">
    <w:p w:rsidR="00D5366D" w:rsidRDefault="00D5366D" w:rsidP="0022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D" w:rsidRDefault="00D53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EBD"/>
    <w:multiLevelType w:val="hybridMultilevel"/>
    <w:tmpl w:val="A34E7ADA"/>
    <w:lvl w:ilvl="0" w:tplc="7302896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E2A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AD3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448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DB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4C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A15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204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86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97283"/>
    <w:multiLevelType w:val="hybridMultilevel"/>
    <w:tmpl w:val="A4281824"/>
    <w:lvl w:ilvl="0" w:tplc="A066F90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E69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413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E20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80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4BD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4AB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436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06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4586B"/>
    <w:multiLevelType w:val="hybridMultilevel"/>
    <w:tmpl w:val="E5D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30B0"/>
    <w:multiLevelType w:val="hybridMultilevel"/>
    <w:tmpl w:val="CB0AF7C0"/>
    <w:lvl w:ilvl="0" w:tplc="40F43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B20A3"/>
    <w:multiLevelType w:val="hybridMultilevel"/>
    <w:tmpl w:val="9B1AE368"/>
    <w:lvl w:ilvl="0" w:tplc="B764E49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A2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8E7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82E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A87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EA1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E6B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A99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860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C4285"/>
    <w:multiLevelType w:val="hybridMultilevel"/>
    <w:tmpl w:val="6ECC2366"/>
    <w:lvl w:ilvl="0" w:tplc="6292E2C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672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9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61E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0F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CF1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15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E57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4D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9"/>
    <w:rsid w:val="001E0F8C"/>
    <w:rsid w:val="001F5C74"/>
    <w:rsid w:val="0022638F"/>
    <w:rsid w:val="002B0752"/>
    <w:rsid w:val="002C0E01"/>
    <w:rsid w:val="002F3E54"/>
    <w:rsid w:val="00363612"/>
    <w:rsid w:val="004458ED"/>
    <w:rsid w:val="004A3F6F"/>
    <w:rsid w:val="005D5E3A"/>
    <w:rsid w:val="0061048A"/>
    <w:rsid w:val="006A4E40"/>
    <w:rsid w:val="006E17D9"/>
    <w:rsid w:val="006E7B26"/>
    <w:rsid w:val="00707059"/>
    <w:rsid w:val="007238A0"/>
    <w:rsid w:val="007572FC"/>
    <w:rsid w:val="007722CC"/>
    <w:rsid w:val="007D1228"/>
    <w:rsid w:val="008E3D85"/>
    <w:rsid w:val="00904BCD"/>
    <w:rsid w:val="009826C0"/>
    <w:rsid w:val="009B58BE"/>
    <w:rsid w:val="009E14C9"/>
    <w:rsid w:val="00A630D7"/>
    <w:rsid w:val="00AF74CA"/>
    <w:rsid w:val="00B44304"/>
    <w:rsid w:val="00B67B1C"/>
    <w:rsid w:val="00C64524"/>
    <w:rsid w:val="00CA0DE8"/>
    <w:rsid w:val="00D5366D"/>
    <w:rsid w:val="00E5237B"/>
    <w:rsid w:val="00F30880"/>
    <w:rsid w:val="00F56C91"/>
    <w:rsid w:val="00FB766B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0ED0592"/>
  <w15:docId w15:val="{40F50D09-E256-49A8-A7E0-946F56BA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3" w:lineRule="auto"/>
      <w:ind w:left="3600" w:firstLine="4953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F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39"/>
    <w:rsid w:val="002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8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7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5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83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59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071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210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309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502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1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5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2DFD4C2C</Template>
  <TotalTime>318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Michael C. (S&amp;T-Student)</dc:creator>
  <cp:keywords/>
  <cp:lastModifiedBy>Ward, Michael C. (S&amp;T-Student)</cp:lastModifiedBy>
  <cp:revision>12</cp:revision>
  <dcterms:created xsi:type="dcterms:W3CDTF">2019-09-12T23:44:00Z</dcterms:created>
  <dcterms:modified xsi:type="dcterms:W3CDTF">2019-10-18T00:08:00Z</dcterms:modified>
</cp:coreProperties>
</file>