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3269"/>
        <w:gridCol w:w="3270"/>
      </w:tblGrid>
      <w:tr w:rsidR="0022638F" w:rsidTr="0022638F">
        <w:trPr>
          <w:trHeight w:val="349"/>
        </w:trPr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</w:p>
        </w:tc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7D1228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>
              <w:t xml:space="preserve">Experiment </w:t>
            </w:r>
            <w:r w:rsidR="009066E1">
              <w:t>8</w:t>
            </w:r>
            <w:r w:rsidR="0022638F">
              <w:t xml:space="preserve"> </w:t>
            </w:r>
          </w:p>
          <w:p w:rsidR="0022638F" w:rsidRPr="0022638F" w:rsidRDefault="00FD2885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 w:rsidRPr="00FD2885">
              <w:t xml:space="preserve">Hierarchical Design of a Four Bit Adder </w:t>
            </w:r>
            <w:bookmarkStart w:id="0" w:name="_GoBack"/>
            <w:r w:rsidRPr="00FD2885">
              <w:t>(EDA-2)</w:t>
            </w:r>
            <w:bookmarkEnd w:id="0"/>
          </w:p>
        </w:tc>
        <w:tc>
          <w:tcPr>
            <w:tcW w:w="3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7D1228" w:rsidP="00FD2885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  <w:r>
              <w:t>Michael Ward</w:t>
            </w:r>
            <w:r>
              <w:br/>
              <w:t>Section 308</w:t>
            </w:r>
            <w:r>
              <w:br/>
              <w:t>10</w:t>
            </w:r>
            <w:r w:rsidR="0022638F">
              <w:t>/</w:t>
            </w:r>
            <w:r w:rsidR="00F56C91">
              <w:t>1</w:t>
            </w:r>
            <w:r w:rsidR="00FD2885">
              <w:t>7</w:t>
            </w:r>
            <w:r w:rsidR="0022638F">
              <w:t>/2019</w:t>
            </w:r>
            <w:r w:rsidR="0022638F">
              <w:br/>
            </w:r>
          </w:p>
        </w:tc>
      </w:tr>
    </w:tbl>
    <w:p w:rsidR="006E17D9" w:rsidRDefault="007D1228">
      <w:pPr>
        <w:pStyle w:val="Heading1"/>
        <w:tabs>
          <w:tab w:val="center" w:pos="456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6" w:line="259" w:lineRule="auto"/>
        <w:ind w:left="0" w:firstLine="0"/>
        <w:jc w:val="left"/>
      </w:pPr>
      <w:r>
        <w:t>10</w:t>
      </w:r>
      <w:r w:rsidR="0022638F">
        <w:t>/</w:t>
      </w:r>
      <w:r w:rsidR="00F56C91">
        <w:t>1</w:t>
      </w:r>
      <w:r w:rsidR="00FD2885">
        <w:t>7/</w:t>
      </w:r>
      <w:r w:rsidR="0022638F">
        <w:t>2019</w:t>
      </w:r>
    </w:p>
    <w:p w:rsidR="006E17D9" w:rsidRDefault="0022638F" w:rsidP="0022638F">
      <w:pPr>
        <w:spacing w:after="156"/>
        <w:ind w:left="0" w:firstLine="0"/>
      </w:pPr>
      <w:r>
        <w:rPr>
          <w:b/>
        </w:rPr>
        <w:t xml:space="preserve"> Objective </w:t>
      </w:r>
    </w:p>
    <w:p w:rsidR="006E17D9" w:rsidRDefault="00FD2885">
      <w:pPr>
        <w:spacing w:after="78"/>
        <w:ind w:left="0" w:firstLine="0"/>
      </w:pPr>
      <w:r>
        <w:t xml:space="preserve">Create a 4-bit adder in </w:t>
      </w:r>
      <w:proofErr w:type="spellStart"/>
      <w:r>
        <w:t>Aletra</w:t>
      </w:r>
      <w:proofErr w:type="spellEnd"/>
      <w:r>
        <w:t xml:space="preserve"> </w:t>
      </w:r>
      <w:proofErr w:type="spellStart"/>
      <w:r>
        <w:t>Quartus</w:t>
      </w:r>
      <w:proofErr w:type="spellEnd"/>
      <w:r>
        <w:t xml:space="preserve"> and simulate it in Model Sim.</w:t>
      </w:r>
    </w:p>
    <w:p w:rsidR="008E3D85" w:rsidRDefault="008E3D85">
      <w:pPr>
        <w:spacing w:after="78"/>
        <w:ind w:left="0" w:firstLine="0"/>
      </w:pPr>
    </w:p>
    <w:p w:rsidR="006E17D9" w:rsidRDefault="0022638F">
      <w:pPr>
        <w:spacing w:after="116"/>
        <w:ind w:left="-5"/>
      </w:pPr>
      <w:r>
        <w:rPr>
          <w:b/>
        </w:rPr>
        <w:t xml:space="preserve">Equipment </w:t>
      </w:r>
    </w:p>
    <w:p w:rsidR="008E3D85" w:rsidRDefault="00FD2885" w:rsidP="008E3D85">
      <w:pPr>
        <w:spacing w:after="80"/>
        <w:ind w:right="399"/>
      </w:pPr>
      <w:r>
        <w:t>Altera Model Sim</w:t>
      </w:r>
    </w:p>
    <w:p w:rsidR="006E17D9" w:rsidRDefault="0022638F">
      <w:pPr>
        <w:spacing w:after="78"/>
        <w:ind w:left="0" w:firstLine="0"/>
      </w:pPr>
      <w:r>
        <w:t xml:space="preserve"> </w:t>
      </w:r>
    </w:p>
    <w:p w:rsidR="006E17D9" w:rsidRDefault="0022638F">
      <w:pPr>
        <w:pStyle w:val="Heading2"/>
        <w:ind w:left="-5"/>
      </w:pPr>
      <w:r>
        <w:t xml:space="preserve">Procedure </w:t>
      </w:r>
    </w:p>
    <w:p w:rsidR="007D1228" w:rsidRDefault="00A630D7" w:rsidP="00F30880">
      <w:pPr>
        <w:pStyle w:val="ListParagraph"/>
        <w:numPr>
          <w:ilvl w:val="0"/>
          <w:numId w:val="5"/>
        </w:numPr>
        <w:spacing w:after="116"/>
      </w:pPr>
      <w:r>
        <w:t xml:space="preserve">Create new project in Altera </w:t>
      </w:r>
      <w:r w:rsidR="009066E1">
        <w:t>Model Sim</w:t>
      </w:r>
    </w:p>
    <w:p w:rsidR="009066E1" w:rsidRDefault="009066E1" w:rsidP="00F30880">
      <w:pPr>
        <w:pStyle w:val="ListParagraph"/>
        <w:numPr>
          <w:ilvl w:val="0"/>
          <w:numId w:val="5"/>
        </w:numPr>
        <w:spacing w:after="116"/>
      </w:pPr>
      <w:r>
        <w:t>Create new VHD file and code Full adder Code (attachment 1)</w:t>
      </w:r>
    </w:p>
    <w:p w:rsidR="009066E1" w:rsidRDefault="009066E1" w:rsidP="00F30880">
      <w:pPr>
        <w:pStyle w:val="ListParagraph"/>
        <w:numPr>
          <w:ilvl w:val="0"/>
          <w:numId w:val="5"/>
        </w:numPr>
        <w:spacing w:after="116"/>
      </w:pPr>
      <w:r>
        <w:t>Save and compile code</w:t>
      </w:r>
    </w:p>
    <w:p w:rsidR="009066E1" w:rsidRDefault="009066E1" w:rsidP="00F30880">
      <w:pPr>
        <w:pStyle w:val="ListParagraph"/>
        <w:numPr>
          <w:ilvl w:val="0"/>
          <w:numId w:val="5"/>
        </w:numPr>
        <w:spacing w:after="116"/>
      </w:pPr>
      <w:r>
        <w:t>Create new VHD file and code RCA 4-bit adder Code (</w:t>
      </w:r>
      <w:proofErr w:type="spellStart"/>
      <w:r>
        <w:t>attatchment</w:t>
      </w:r>
      <w:proofErr w:type="spellEnd"/>
      <w:r>
        <w:t xml:space="preserve"> 2)</w:t>
      </w:r>
    </w:p>
    <w:p w:rsidR="009066E1" w:rsidRDefault="009066E1" w:rsidP="00F30880">
      <w:pPr>
        <w:pStyle w:val="ListParagraph"/>
        <w:numPr>
          <w:ilvl w:val="0"/>
          <w:numId w:val="5"/>
        </w:numPr>
        <w:spacing w:after="116"/>
      </w:pPr>
      <w:r>
        <w:t>Save and compile code</w:t>
      </w:r>
    </w:p>
    <w:p w:rsidR="009066E1" w:rsidRDefault="009066E1" w:rsidP="00F30880">
      <w:pPr>
        <w:pStyle w:val="ListParagraph"/>
        <w:numPr>
          <w:ilvl w:val="0"/>
          <w:numId w:val="5"/>
        </w:numPr>
        <w:spacing w:after="116"/>
      </w:pPr>
      <w:r>
        <w:t>Simulate project using provided test bench file (figure 1)</w:t>
      </w:r>
    </w:p>
    <w:p w:rsidR="006E17D9" w:rsidRDefault="0022638F" w:rsidP="007722CC">
      <w:pPr>
        <w:spacing w:after="116"/>
      </w:pPr>
      <w:r w:rsidRPr="007722CC">
        <w:rPr>
          <w:b/>
        </w:rPr>
        <w:t>Questions</w:t>
      </w:r>
      <w:r>
        <w:t xml:space="preserve"> (if applicable)</w:t>
      </w:r>
      <w:r w:rsidRPr="007722CC">
        <w:rPr>
          <w:b/>
        </w:rPr>
        <w:t xml:space="preserve"> </w:t>
      </w:r>
    </w:p>
    <w:p w:rsidR="007722CC" w:rsidRPr="005D5E3A" w:rsidRDefault="009066E1" w:rsidP="007D1228">
      <w:pPr>
        <w:pStyle w:val="ListParagraph"/>
        <w:numPr>
          <w:ilvl w:val="0"/>
          <w:numId w:val="6"/>
        </w:numPr>
        <w:spacing w:after="78"/>
        <w:rPr>
          <w:b/>
        </w:rPr>
      </w:pPr>
      <w:r>
        <w:rPr>
          <w:b/>
        </w:rPr>
        <w:t>No questions provided.</w:t>
      </w:r>
      <w:r w:rsidR="00CA0DE8" w:rsidRPr="005D5E3A">
        <w:rPr>
          <w:b/>
        </w:rPr>
        <w:br/>
      </w:r>
    </w:p>
    <w:p w:rsidR="006E17D9" w:rsidRDefault="0022638F">
      <w:pPr>
        <w:pStyle w:val="Heading2"/>
        <w:ind w:left="-5"/>
      </w:pPr>
      <w:r>
        <w:t xml:space="preserve">Results &amp; Conclusion </w:t>
      </w:r>
    </w:p>
    <w:p w:rsidR="009066E1" w:rsidRDefault="009066E1" w:rsidP="009066E1">
      <w:r>
        <w:t>The lab was successful – everything coded properly and was demonstrated to work via simulation.</w:t>
      </w:r>
    </w:p>
    <w:p w:rsidR="009066E1" w:rsidRDefault="009066E1">
      <w:pPr>
        <w:spacing w:after="160"/>
        <w:ind w:left="0" w:firstLine="0"/>
      </w:pPr>
      <w:r>
        <w:br w:type="page"/>
      </w:r>
    </w:p>
    <w:p w:rsidR="006E17D9" w:rsidRDefault="0022638F">
      <w:pPr>
        <w:pStyle w:val="Heading2"/>
        <w:spacing w:after="80"/>
        <w:ind w:left="-5"/>
      </w:pPr>
      <w:r>
        <w:lastRenderedPageBreak/>
        <w:t xml:space="preserve">Printouts, Tables, Figures </w:t>
      </w:r>
    </w:p>
    <w:p w:rsidR="009066E1" w:rsidRPr="009066E1" w:rsidRDefault="009066E1" w:rsidP="009066E1">
      <w:proofErr w:type="spellStart"/>
      <w:r>
        <w:t>Attatchement</w:t>
      </w:r>
      <w:proofErr w:type="spellEnd"/>
      <w:r>
        <w:t xml:space="preserve"> 1: Full adder VHD code</w:t>
      </w:r>
    </w:p>
    <w:bookmarkStart w:id="1" w:name="_MON_1632843539"/>
    <w:bookmarkEnd w:id="1"/>
    <w:p w:rsidR="00F757CE" w:rsidRDefault="00F757CE" w:rsidP="007D1228">
      <w:r>
        <w:object w:dxaOrig="9360" w:dyaOrig="8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7.15pt" o:ole="">
            <v:imagedata r:id="rId7" o:title=""/>
          </v:shape>
          <o:OLEObject Type="Embed" ProgID="Word.OpenDocumentText.12" ShapeID="_x0000_i1025" DrawAspect="Content" ObjectID="_1633964795" r:id="rId8"/>
        </w:object>
      </w:r>
    </w:p>
    <w:p w:rsidR="009066E1" w:rsidRDefault="009066E1" w:rsidP="007D1228"/>
    <w:p w:rsidR="009066E1" w:rsidRDefault="009066E1" w:rsidP="007D1228"/>
    <w:p w:rsidR="009066E1" w:rsidRDefault="009066E1">
      <w:pPr>
        <w:spacing w:after="160"/>
        <w:ind w:left="0" w:firstLine="0"/>
      </w:pPr>
      <w:r>
        <w:br w:type="page"/>
      </w:r>
    </w:p>
    <w:p w:rsidR="009066E1" w:rsidRDefault="009066E1" w:rsidP="007D1228">
      <w:proofErr w:type="spellStart"/>
      <w:r>
        <w:lastRenderedPageBreak/>
        <w:t>Attatchment</w:t>
      </w:r>
      <w:proofErr w:type="spellEnd"/>
      <w:r>
        <w:t xml:space="preserve"> 2: RCA 4-bit adder VHD code</w:t>
      </w:r>
    </w:p>
    <w:bookmarkStart w:id="2" w:name="_MON_1632843580"/>
    <w:bookmarkEnd w:id="2"/>
    <w:p w:rsidR="00F757CE" w:rsidRDefault="00F757CE" w:rsidP="007D1228">
      <w:r>
        <w:object w:dxaOrig="9360" w:dyaOrig="13044">
          <v:shape id="_x0000_i1026" type="#_x0000_t75" style="width:468pt;height:652.3pt" o:ole="">
            <v:imagedata r:id="rId9" o:title=""/>
          </v:shape>
          <o:OLEObject Type="Embed" ProgID="Word.OpenDocumentText.12" ShapeID="_x0000_i1026" DrawAspect="Content" ObjectID="_1633964796" r:id="rId10"/>
        </w:object>
      </w:r>
    </w:p>
    <w:p w:rsidR="00F757CE" w:rsidRDefault="00F757CE" w:rsidP="007D1228"/>
    <w:p w:rsidR="009066E1" w:rsidRDefault="009066E1" w:rsidP="007D1228"/>
    <w:p w:rsidR="002C0E01" w:rsidRDefault="00363612" w:rsidP="007D1228">
      <w:r>
        <w:lastRenderedPageBreak/>
        <w:t>Figure</w:t>
      </w:r>
      <w:r w:rsidR="009066E1">
        <w:t xml:space="preserve"> 1</w:t>
      </w:r>
      <w:r>
        <w:t>:</w:t>
      </w:r>
      <w:r w:rsidR="009066E1">
        <w:t xml:space="preserve"> Simulation</w:t>
      </w:r>
    </w:p>
    <w:p w:rsidR="00363612" w:rsidRDefault="00363612" w:rsidP="007D1228"/>
    <w:p w:rsidR="00363612" w:rsidRDefault="009066E1" w:rsidP="009066E1">
      <w:pPr>
        <w:spacing w:after="160"/>
        <w:ind w:left="0" w:firstLine="0"/>
      </w:pPr>
      <w:r w:rsidRPr="009066E1">
        <w:rPr>
          <w:noProof/>
        </w:rPr>
        <w:drawing>
          <wp:inline distT="0" distB="0" distL="0" distR="0">
            <wp:extent cx="6858000" cy="2411542"/>
            <wp:effectExtent l="0" t="0" r="0" b="8255"/>
            <wp:docPr id="1" name="Picture 1" descr="S:\school-notes\CpE2211\lab8\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school-notes\CpE2211\lab8\simul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612" w:rsidSect="006E7B2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7CE" w:rsidRDefault="00F757CE" w:rsidP="0022638F">
      <w:pPr>
        <w:spacing w:after="0" w:line="240" w:lineRule="auto"/>
      </w:pPr>
      <w:r>
        <w:separator/>
      </w:r>
    </w:p>
  </w:endnote>
  <w:endnote w:type="continuationSeparator" w:id="0">
    <w:p w:rsidR="00F757CE" w:rsidRDefault="00F757CE" w:rsidP="0022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7CE" w:rsidRDefault="00F757CE" w:rsidP="0022638F">
      <w:pPr>
        <w:spacing w:after="0" w:line="240" w:lineRule="auto"/>
      </w:pPr>
      <w:r>
        <w:separator/>
      </w:r>
    </w:p>
  </w:footnote>
  <w:footnote w:type="continuationSeparator" w:id="0">
    <w:p w:rsidR="00F757CE" w:rsidRDefault="00F757CE" w:rsidP="00226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2EBD"/>
    <w:multiLevelType w:val="hybridMultilevel"/>
    <w:tmpl w:val="A34E7ADA"/>
    <w:lvl w:ilvl="0" w:tplc="7302896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E2A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AD3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448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4DB0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4C4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A15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204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86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97283"/>
    <w:multiLevelType w:val="hybridMultilevel"/>
    <w:tmpl w:val="A4281824"/>
    <w:lvl w:ilvl="0" w:tplc="A066F90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CE69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413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E20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808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4BD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4AB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436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806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4586B"/>
    <w:multiLevelType w:val="hybridMultilevel"/>
    <w:tmpl w:val="E5D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030B0"/>
    <w:multiLevelType w:val="hybridMultilevel"/>
    <w:tmpl w:val="CB0AF7C0"/>
    <w:lvl w:ilvl="0" w:tplc="40F43B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B20A3"/>
    <w:multiLevelType w:val="hybridMultilevel"/>
    <w:tmpl w:val="9B1AE368"/>
    <w:lvl w:ilvl="0" w:tplc="B764E49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A2A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8E7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82E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EA87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EA1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E6B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A999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A860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C4285"/>
    <w:multiLevelType w:val="hybridMultilevel"/>
    <w:tmpl w:val="6ECC2366"/>
    <w:lvl w:ilvl="0" w:tplc="6292E2C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672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869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61E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A0F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CF1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15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E57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24D6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D9"/>
    <w:rsid w:val="001E0F8C"/>
    <w:rsid w:val="001F5C74"/>
    <w:rsid w:val="0022638F"/>
    <w:rsid w:val="002B0752"/>
    <w:rsid w:val="002C0E01"/>
    <w:rsid w:val="002F3E54"/>
    <w:rsid w:val="00363612"/>
    <w:rsid w:val="004458ED"/>
    <w:rsid w:val="004A3F6F"/>
    <w:rsid w:val="004E707D"/>
    <w:rsid w:val="005D5E3A"/>
    <w:rsid w:val="0061048A"/>
    <w:rsid w:val="006E17D9"/>
    <w:rsid w:val="006E7B26"/>
    <w:rsid w:val="00707059"/>
    <w:rsid w:val="007238A0"/>
    <w:rsid w:val="007572FC"/>
    <w:rsid w:val="007722CC"/>
    <w:rsid w:val="007D1228"/>
    <w:rsid w:val="008E3D85"/>
    <w:rsid w:val="00904BCD"/>
    <w:rsid w:val="009066E1"/>
    <w:rsid w:val="0095529C"/>
    <w:rsid w:val="0096392D"/>
    <w:rsid w:val="009826C0"/>
    <w:rsid w:val="009B58BE"/>
    <w:rsid w:val="009E14C9"/>
    <w:rsid w:val="00A630D7"/>
    <w:rsid w:val="00AE3F3A"/>
    <w:rsid w:val="00AF74CA"/>
    <w:rsid w:val="00B44304"/>
    <w:rsid w:val="00B67B1C"/>
    <w:rsid w:val="00C64524"/>
    <w:rsid w:val="00CA0DE8"/>
    <w:rsid w:val="00E5237B"/>
    <w:rsid w:val="00F30880"/>
    <w:rsid w:val="00F56C91"/>
    <w:rsid w:val="00F757CE"/>
    <w:rsid w:val="00FB766B"/>
    <w:rsid w:val="00F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DAA5378"/>
  <w15:docId w15:val="{40F50D09-E256-49A8-A7E0-946F56BA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3" w:lineRule="auto"/>
      <w:ind w:left="3600" w:firstLine="4953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F"/>
    <w:rPr>
      <w:rFonts w:ascii="Calibri" w:eastAsia="Calibri" w:hAnsi="Calibri" w:cs="Calibri"/>
      <w:color w:val="000000"/>
      <w:sz w:val="24"/>
    </w:rPr>
  </w:style>
  <w:style w:type="table" w:styleId="TableGrid">
    <w:name w:val="Table Grid"/>
    <w:basedOn w:val="TableNormal"/>
    <w:uiPriority w:val="39"/>
    <w:rsid w:val="002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8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7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5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83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59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071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210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309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502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4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1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5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4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4F91FE.dotm</Template>
  <TotalTime>12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Michael C. (S&amp;T-Student)</dc:creator>
  <cp:keywords/>
  <cp:lastModifiedBy>Ward, Michael C. (S&amp;T-Student)</cp:lastModifiedBy>
  <cp:revision>6</cp:revision>
  <dcterms:created xsi:type="dcterms:W3CDTF">2019-10-17T23:51:00Z</dcterms:created>
  <dcterms:modified xsi:type="dcterms:W3CDTF">2019-10-30T23:20:00Z</dcterms:modified>
</cp:coreProperties>
</file>